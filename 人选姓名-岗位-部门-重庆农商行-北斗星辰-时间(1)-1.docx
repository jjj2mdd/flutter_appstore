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spacing w:line="0" w:lineRule="atLeast"/>
        <w:ind w:firstLine="0" w:firstLineChars="0"/>
        <w:rPr>
          <w:rFonts w:ascii="Arial" w:hAnsi="Arial" w:cs="Arial"/>
        </w:rPr>
      </w:pPr>
    </w:p>
    <w:p>
      <w:pPr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b/>
          <w:sz w:val="24"/>
        </w:rPr>
        <w:t>推荐部门：</w:t>
      </w:r>
      <w:r>
        <w:rPr>
          <w:rFonts w:ascii="Arial" w:hAnsi="Arial" w:cs="Arial"/>
          <w:b/>
          <w:bCs/>
          <w:sz w:val="24"/>
        </w:rPr>
        <w:t xml:space="preserve">          </w:t>
      </w:r>
      <w:r>
        <w:rPr>
          <w:rFonts w:hint="eastAsia" w:ascii="Arial" w:hAnsi="Arial" w:cs="Arial"/>
          <w:b/>
          <w:bCs/>
          <w:sz w:val="24"/>
        </w:rPr>
        <w:t xml:space="preserve">      推荐</w:t>
      </w:r>
      <w:r>
        <w:rPr>
          <w:rFonts w:ascii="Arial" w:hAnsi="Arial" w:cs="Arial"/>
          <w:b/>
          <w:bCs/>
          <w:sz w:val="24"/>
        </w:rPr>
        <w:t>职位：</w:t>
      </w:r>
      <w:r>
        <w:rPr>
          <w:rFonts w:hint="eastAsia" w:ascii="Arial" w:hAnsi="Arial" w:cs="Arial"/>
          <w:b/>
          <w:bCs/>
          <w:sz w:val="24"/>
        </w:rPr>
        <w:t xml:space="preserve">         </w:t>
      </w:r>
      <w:r>
        <w:rPr>
          <w:rFonts w:ascii="Arial" w:hAnsi="Arial" w:cs="Arial"/>
          <w:b/>
          <w:bCs/>
          <w:sz w:val="24"/>
        </w:rPr>
        <w:t xml:space="preserve">  </w:t>
      </w:r>
      <w:r>
        <w:rPr>
          <w:rFonts w:hint="eastAsia" w:ascii="Arial" w:hAnsi="Arial" w:cs="Arial"/>
          <w:b/>
          <w:bCs/>
          <w:sz w:val="24"/>
        </w:rPr>
        <w:t xml:space="preserve">      </w:t>
      </w:r>
      <w:r>
        <w:rPr>
          <w:rFonts w:ascii="Arial" w:hAnsi="Arial" w:cs="Arial"/>
          <w:b/>
          <w:bCs/>
          <w:sz w:val="24"/>
        </w:rPr>
        <w:t>日期：</w:t>
      </w:r>
      <w:r>
        <w:rPr>
          <w:rFonts w:ascii="Arial" w:hAnsi="Arial" w:cs="Arial"/>
          <w:b/>
          <w:bCs/>
          <w:color w:val="333300"/>
          <w:sz w:val="24"/>
        </w:rPr>
        <w:fldChar w:fldCharType="begin"/>
      </w:r>
      <w:r>
        <w:rPr>
          <w:rFonts w:ascii="Arial" w:hAnsi="Arial" w:cs="Arial"/>
          <w:b/>
          <w:bCs/>
          <w:color w:val="333300"/>
          <w:sz w:val="24"/>
        </w:rPr>
        <w:instrText xml:space="preserve"> CREATEDATE  \@ "yyyy-MM-dd"  \* MERGEFORMAT </w:instrText>
      </w:r>
      <w:r>
        <w:rPr>
          <w:rFonts w:ascii="Arial" w:hAnsi="Arial" w:cs="Arial"/>
          <w:b/>
          <w:bCs/>
          <w:color w:val="333300"/>
          <w:sz w:val="24"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pict>
          <v:line id="_x0000_s1026" o:spid="_x0000_s1026" o:spt="20" style="position:absolute;left:0pt;flip:y;margin-left:0pt;margin-top:13.6pt;height:0.05pt;width:479.3pt;z-index:251657216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</w:p>
    <w:tbl>
      <w:tblPr>
        <w:tblStyle w:val="15"/>
        <w:tblW w:w="9639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综合评估</w:t>
            </w:r>
          </w:p>
        </w:tc>
      </w:tr>
    </w:tbl>
    <w:p>
      <w:pPr>
        <w:pStyle w:val="8"/>
        <w:numPr>
          <w:ilvl w:val="0"/>
          <w:numId w:val="1"/>
        </w:numPr>
        <w:spacing w:before="156" w:beforeLines="50" w:line="0" w:lineRule="atLeast"/>
        <w:rPr>
          <w:rFonts w:ascii="宋体" w:hAnsi="宋体" w:eastAsia="宋体" w:cs="Arial"/>
          <w:color w:val="auto"/>
          <w:kern w:val="2"/>
          <w:sz w:val="21"/>
          <w:szCs w:val="21"/>
        </w:rPr>
      </w:pPr>
      <w:r>
        <w:pict>
          <v:shape id="文本框 2" o:spid="_x0000_s1032" o:spt="202" type="#_x0000_t202" style="position:absolute;left:0pt;margin-left:381pt;margin-top:3.2pt;height:107.25pt;width:92.45pt;mso-wrap-distance-bottom:0pt;mso-wrap-distance-left:9pt;mso-wrap-distance-right:9pt;mso-wrap-distance-top:0pt;z-index:25166028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</w:p>
                <w:p>
                  <w:pPr>
                    <w:jc w:val="center"/>
                  </w:pPr>
                </w:p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证件照</w:t>
                  </w:r>
                </w:p>
              </w:txbxContent>
            </v:textbox>
            <w10:wrap type="square"/>
          </v:shape>
        </w:pict>
      </w:r>
      <w:r>
        <w:rPr>
          <w:rFonts w:hint="eastAsia" w:ascii="宋体" w:hAnsi="宋体" w:eastAsia="宋体" w:cs="Arial"/>
          <w:b/>
          <w:color w:val="auto"/>
          <w:kern w:val="2"/>
          <w:sz w:val="21"/>
          <w:szCs w:val="21"/>
        </w:rPr>
        <w:t>候选人岗位匹配评价：</w:t>
      </w:r>
      <w:r>
        <w:rPr>
          <w:rFonts w:hint="eastAsia" w:ascii="宋体" w:hAnsi="宋体" w:eastAsia="宋体" w:cs="Arial"/>
          <w:color w:val="auto"/>
          <w:kern w:val="2"/>
          <w:sz w:val="21"/>
          <w:szCs w:val="21"/>
        </w:rPr>
        <w:t xml:space="preserve">*****   </w:t>
      </w:r>
    </w:p>
    <w:p>
      <w:pPr>
        <w:pStyle w:val="8"/>
        <w:spacing w:before="156" w:beforeLines="50" w:line="0" w:lineRule="atLeast"/>
        <w:ind w:left="420"/>
        <w:rPr>
          <w:rFonts w:ascii="宋体" w:hAnsi="宋体" w:eastAsia="宋体" w:cs="Arial"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Arial"/>
          <w:color w:val="auto"/>
          <w:kern w:val="2"/>
          <w:sz w:val="21"/>
          <w:szCs w:val="21"/>
        </w:rPr>
        <w:t xml:space="preserve">                                         </w:t>
      </w:r>
    </w:p>
    <w:p>
      <w:pPr>
        <w:pStyle w:val="8"/>
        <w:numPr>
          <w:ilvl w:val="0"/>
          <w:numId w:val="1"/>
        </w:numPr>
        <w:spacing w:before="156" w:beforeLines="50" w:line="0" w:lineRule="atLeast"/>
        <w:rPr>
          <w:rFonts w:ascii="宋体" w:hAnsi="宋体" w:eastAsia="宋体" w:cs="Arial"/>
          <w:b/>
          <w:color w:val="auto"/>
          <w:kern w:val="2"/>
          <w:sz w:val="21"/>
          <w:szCs w:val="21"/>
        </w:rPr>
      </w:pPr>
      <w:r>
        <w:rPr>
          <w:rFonts w:hint="eastAsia" w:ascii="Arial" w:hAnsi="宋体" w:eastAsia="宋体" w:cs="Arial"/>
          <w:b/>
          <w:color w:val="auto"/>
          <w:kern w:val="2"/>
          <w:sz w:val="21"/>
          <w:szCs w:val="21"/>
        </w:rPr>
        <w:t>候选人应聘动机及意愿：</w:t>
      </w:r>
      <w:r>
        <w:rPr>
          <w:rFonts w:hint="eastAsia" w:ascii="宋体" w:hAnsi="宋体" w:eastAsia="宋体" w:cs="Arial"/>
          <w:color w:val="auto"/>
          <w:kern w:val="2"/>
          <w:sz w:val="21"/>
          <w:szCs w:val="21"/>
        </w:rPr>
        <w:t xml:space="preserve">******                       </w:t>
      </w:r>
    </w:p>
    <w:p>
      <w:pPr>
        <w:pStyle w:val="8"/>
        <w:spacing w:before="156" w:beforeLines="50" w:line="0" w:lineRule="atLeast"/>
        <w:rPr>
          <w:rFonts w:ascii="宋体" w:hAnsi="宋体" w:eastAsia="宋体" w:cs="Arial"/>
          <w:b/>
          <w:color w:val="auto"/>
          <w:kern w:val="2"/>
          <w:sz w:val="21"/>
          <w:szCs w:val="21"/>
        </w:rPr>
      </w:pPr>
    </w:p>
    <w:p>
      <w:pPr>
        <w:pStyle w:val="8"/>
        <w:numPr>
          <w:ilvl w:val="0"/>
          <w:numId w:val="1"/>
        </w:numPr>
        <w:spacing w:before="156" w:beforeLines="50" w:line="0" w:lineRule="atLeast"/>
        <w:rPr>
          <w:rFonts w:ascii="宋体" w:hAnsi="宋体" w:eastAsia="宋体" w:cs="Arial"/>
          <w:b/>
          <w:color w:val="auto"/>
          <w:kern w:val="2"/>
          <w:sz w:val="21"/>
          <w:szCs w:val="21"/>
        </w:rPr>
      </w:pPr>
      <w:r>
        <w:rPr>
          <w:rFonts w:hint="eastAsia" w:ascii="宋体" w:hAnsi="宋体" w:eastAsia="宋体" w:cs="Arial"/>
          <w:b/>
          <w:color w:val="auto"/>
          <w:kern w:val="2"/>
          <w:sz w:val="21"/>
          <w:szCs w:val="21"/>
        </w:rPr>
        <w:t>候选人性格特征：</w:t>
      </w:r>
      <w:r>
        <w:rPr>
          <w:rFonts w:hint="eastAsia" w:ascii="宋体" w:hAnsi="宋体" w:eastAsia="宋体" w:cs="Arial"/>
          <w:color w:val="auto"/>
          <w:kern w:val="2"/>
          <w:sz w:val="21"/>
          <w:szCs w:val="21"/>
        </w:rPr>
        <w:t>*****</w:t>
      </w:r>
    </w:p>
    <w:p>
      <w:pPr>
        <w:pStyle w:val="24"/>
        <w:ind w:firstLine="422"/>
        <w:rPr>
          <w:rFonts w:ascii="宋体" w:hAnsi="宋体" w:cs="Arial"/>
          <w:b/>
          <w:szCs w:val="21"/>
        </w:rPr>
      </w:pPr>
    </w:p>
    <w:p>
      <w:pPr>
        <w:pStyle w:val="8"/>
        <w:spacing w:before="156" w:beforeLines="50" w:line="0" w:lineRule="atLeast"/>
        <w:rPr>
          <w:rFonts w:ascii="宋体" w:hAnsi="宋体" w:eastAsia="宋体" w:cs="Arial"/>
          <w:b/>
          <w:color w:val="auto"/>
          <w:kern w:val="2"/>
          <w:sz w:val="21"/>
          <w:szCs w:val="21"/>
        </w:rPr>
      </w:pPr>
    </w:p>
    <w:p>
      <w:pPr>
        <w:pStyle w:val="8"/>
        <w:ind w:left="420"/>
        <w:rPr>
          <w:rFonts w:ascii="Arial" w:hAnsi="Arial" w:eastAsia="楷体_GB2312" w:cs="Arial"/>
          <w:b/>
          <w:bCs/>
          <w:i/>
          <w:iCs/>
          <w:color w:val="auto"/>
          <w:kern w:val="2"/>
          <w:sz w:val="21"/>
          <w:szCs w:val="21"/>
        </w:rPr>
      </w:pPr>
      <w:r>
        <w:rPr>
          <w:rFonts w:ascii="Arial" w:hAnsi="Arial" w:eastAsia="楷体_GB2312" w:cs="Arial"/>
          <w:b/>
          <w:bCs/>
          <w:i/>
          <w:iCs/>
          <w:color w:val="auto"/>
          <w:kern w:val="2"/>
          <w:sz w:val="21"/>
          <w:szCs w:val="21"/>
        </w:rPr>
        <w:pict>
          <v:line id="_x0000_s1027" o:spid="_x0000_s1027" o:spt="20" style="position:absolute;left:0pt;flip:y;margin-left:0pt;margin-top:12.45pt;height:0.05pt;width:479.3pt;z-index:251658240;mso-width-relative:page;mso-height-relative:page;" stroked="t" coordsize="21600,21600">
            <v:path arrowok="t"/>
            <v:fill focussize="0,0"/>
            <v:stroke weight="2.25pt" color="#25309B"/>
            <v:imagedata o:title=""/>
            <o:lock v:ext="edit"/>
          </v:line>
        </w:pict>
      </w:r>
    </w:p>
    <w:tbl>
      <w:tblPr>
        <w:tblStyle w:val="15"/>
        <w:tblW w:w="961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个人信息</w:t>
            </w:r>
          </w:p>
        </w:tc>
      </w:tr>
    </w:tbl>
    <w:tbl>
      <w:tblPr>
        <w:tblStyle w:val="15"/>
        <w:tblpPr w:leftFromText="180" w:rightFromText="180" w:vertAnchor="text" w:tblpX="108" w:tblpY="129"/>
        <w:tblW w:w="960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826"/>
        <w:gridCol w:w="1259"/>
        <w:gridCol w:w="1752"/>
        <w:gridCol w:w="1456"/>
        <w:gridCol w:w="192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bookmarkStart w:id="0" w:name="_个人信息"/>
            <w:bookmarkEnd w:id="0"/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1826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9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    别</w:t>
            </w:r>
          </w:p>
        </w:tc>
        <w:tc>
          <w:tcPr>
            <w:tcW w:w="175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456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925" w:type="dxa"/>
            <w:shd w:val="clear" w:color="000000" w:fill="FFFFFF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户口所在地</w:t>
            </w:r>
          </w:p>
        </w:tc>
        <w:tc>
          <w:tcPr>
            <w:tcW w:w="1826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9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工作地点</w:t>
            </w:r>
          </w:p>
        </w:tc>
        <w:tc>
          <w:tcPr>
            <w:tcW w:w="175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　 </w:t>
            </w:r>
          </w:p>
        </w:tc>
        <w:tc>
          <w:tcPr>
            <w:tcW w:w="1456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婚育状况</w:t>
            </w:r>
          </w:p>
        </w:tc>
        <w:tc>
          <w:tcPr>
            <w:tcW w:w="1925" w:type="dxa"/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净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身 高</w:t>
            </w:r>
          </w:p>
        </w:tc>
        <w:tc>
          <w:tcPr>
            <w:tcW w:w="1826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  </w:t>
            </w:r>
          </w:p>
        </w:tc>
        <w:tc>
          <w:tcPr>
            <w:tcW w:w="1259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现 年 薪</w:t>
            </w:r>
          </w:p>
        </w:tc>
        <w:tc>
          <w:tcPr>
            <w:tcW w:w="175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</w:p>
        </w:tc>
        <w:tc>
          <w:tcPr>
            <w:tcW w:w="1456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925" w:type="dxa"/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2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身 份 证</w:t>
            </w:r>
          </w:p>
        </w:tc>
        <w:tc>
          <w:tcPr>
            <w:tcW w:w="1826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Arial" w:cs="Arial"/>
                <w:color w:val="000000"/>
                <w:kern w:val="0"/>
                <w:szCs w:val="21"/>
              </w:rPr>
            </w:pPr>
          </w:p>
        </w:tc>
        <w:tc>
          <w:tcPr>
            <w:tcW w:w="1259" w:type="dxa"/>
            <w:shd w:val="clear" w:color="000000" w:fill="DDD9C3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邮    箱</w:t>
            </w:r>
          </w:p>
        </w:tc>
        <w:tc>
          <w:tcPr>
            <w:tcW w:w="175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</w:p>
        </w:tc>
        <w:tc>
          <w:tcPr>
            <w:tcW w:w="1456" w:type="dxa"/>
            <w:shd w:val="clear" w:color="000000" w:fill="DDD9C3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电    话</w:t>
            </w:r>
          </w:p>
        </w:tc>
        <w:tc>
          <w:tcPr>
            <w:tcW w:w="1925" w:type="dxa"/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</w:tbl>
    <w:p>
      <w:pPr>
        <w:spacing w:before="156" w:line="360" w:lineRule="exact"/>
        <w:rPr>
          <w:rFonts w:ascii="Arial" w:hAnsi="Arial" w:eastAsia="楷体_GB2312" w:cs="Arial"/>
          <w:szCs w:val="21"/>
        </w:rPr>
      </w:pPr>
    </w:p>
    <w:tbl>
      <w:tblPr>
        <w:tblStyle w:val="15"/>
        <w:tblW w:w="964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4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教育背景</w:t>
            </w:r>
          </w:p>
        </w:tc>
      </w:tr>
    </w:tbl>
    <w:tbl>
      <w:tblPr>
        <w:tblStyle w:val="15"/>
        <w:tblpPr w:leftFromText="180" w:rightFromText="180" w:vertAnchor="text" w:horzAnchor="margin" w:tblpX="108" w:tblpY="124"/>
        <w:tblW w:w="9601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2815"/>
        <w:gridCol w:w="2381"/>
        <w:gridCol w:w="2689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16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2002.9-2006.7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********</w:t>
            </w:r>
            <w:r>
              <w:rPr>
                <w:rFonts w:ascii="Arial" w:hAnsi="Arial" w:cs="Arial"/>
                <w:bCs/>
                <w:szCs w:val="21"/>
              </w:rPr>
              <w:t>大学</w:t>
            </w:r>
          </w:p>
        </w:tc>
        <w:tc>
          <w:tcPr>
            <w:tcW w:w="2381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***专业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本科（统招）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16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/>
                <w:bCs/>
                <w:szCs w:val="21"/>
              </w:rPr>
              <w:t>200</w:t>
            </w:r>
            <w:r>
              <w:rPr>
                <w:rFonts w:hint="eastAsia" w:ascii="Arial" w:hAnsi="Arial" w:cs="Arial"/>
                <w:bCs/>
                <w:szCs w:val="21"/>
              </w:rPr>
              <w:t>6</w:t>
            </w:r>
            <w:r>
              <w:rPr>
                <w:rFonts w:ascii="Arial" w:hAnsi="Arial" w:cs="Arial"/>
                <w:bCs/>
                <w:szCs w:val="21"/>
              </w:rPr>
              <w:t>.9-200</w:t>
            </w:r>
            <w:r>
              <w:rPr>
                <w:rFonts w:hint="eastAsia" w:ascii="Arial" w:hAnsi="Arial" w:cs="Arial"/>
                <w:bCs/>
                <w:szCs w:val="21"/>
              </w:rPr>
              <w:t>8</w:t>
            </w:r>
            <w:r>
              <w:rPr>
                <w:rFonts w:ascii="Arial" w:hAnsi="Arial" w:cs="Arial"/>
                <w:bCs/>
                <w:szCs w:val="21"/>
              </w:rPr>
              <w:t>.7</w:t>
            </w:r>
          </w:p>
        </w:tc>
        <w:tc>
          <w:tcPr>
            <w:tcW w:w="2815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********</w:t>
            </w:r>
            <w:r>
              <w:rPr>
                <w:rFonts w:ascii="Arial" w:hAnsi="Arial" w:cs="Arial"/>
                <w:bCs/>
                <w:szCs w:val="21"/>
              </w:rPr>
              <w:t>大学</w:t>
            </w:r>
          </w:p>
        </w:tc>
        <w:tc>
          <w:tcPr>
            <w:tcW w:w="2381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会</w:t>
            </w:r>
            <w:r>
              <w:rPr>
                <w:rFonts w:ascii="Arial" w:hAnsi="Arial" w:cs="Arial"/>
                <w:bCs/>
                <w:szCs w:val="21"/>
              </w:rPr>
              <w:t>计学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ind w:right="-162" w:rightChars="-77"/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硕士（在职</w:t>
            </w: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/统招</w:t>
            </w:r>
            <w:r>
              <w:rPr>
                <w:rFonts w:hint="eastAsia" w:ascii="Arial" w:hAnsi="Arial" w:cs="Arial"/>
                <w:bCs/>
                <w:szCs w:val="21"/>
              </w:rPr>
              <w:t>）</w:t>
            </w:r>
          </w:p>
        </w:tc>
      </w:tr>
    </w:tbl>
    <w:p>
      <w:pPr>
        <w:spacing w:before="156" w:line="360" w:lineRule="exact"/>
        <w:rPr>
          <w:rFonts w:ascii="Arial" w:hAnsi="Arial" w:eastAsia="楷体_GB2312" w:cs="Arial"/>
          <w:szCs w:val="21"/>
        </w:rPr>
      </w:pPr>
    </w:p>
    <w:tbl>
      <w:tblPr>
        <w:tblStyle w:val="15"/>
        <w:tblW w:w="964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64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专业资格证书及语言能力</w:t>
            </w:r>
          </w:p>
        </w:tc>
      </w:tr>
    </w:tbl>
    <w:tbl>
      <w:tblPr>
        <w:tblStyle w:val="15"/>
        <w:tblpPr w:leftFromText="180" w:rightFromText="180" w:vertAnchor="text" w:horzAnchor="margin" w:tblpX="108" w:tblpY="188"/>
        <w:tblW w:w="9606" w:type="dxa"/>
        <w:tblInd w:w="0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5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取得时间</w:t>
            </w:r>
          </w:p>
        </w:tc>
        <w:tc>
          <w:tcPr>
            <w:tcW w:w="8505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证书名称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>
            <w:pPr>
              <w:spacing w:line="0" w:lineRule="atLeast"/>
              <w:ind w:left="-107" w:leftChars="-51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01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8505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</w:tr>
    </w:tbl>
    <w:p>
      <w:pPr>
        <w:spacing w:before="156" w:line="360" w:lineRule="exact"/>
        <w:rPr>
          <w:rFonts w:ascii="Arial" w:hAnsi="Arial" w:eastAsia="楷体_GB2312" w:cs="Arial"/>
          <w:szCs w:val="21"/>
        </w:rPr>
      </w:pPr>
    </w:p>
    <w:tbl>
      <w:tblPr>
        <w:tblStyle w:val="15"/>
        <w:tblW w:w="961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社会关系（含家庭关系）</w:t>
            </w:r>
          </w:p>
        </w:tc>
      </w:tr>
    </w:tbl>
    <w:tbl>
      <w:tblPr>
        <w:tblStyle w:val="15"/>
        <w:tblpPr w:leftFromText="180" w:rightFromText="180" w:vertAnchor="text" w:tblpX="108" w:tblpY="129"/>
        <w:tblW w:w="9600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276"/>
        <w:gridCol w:w="992"/>
        <w:gridCol w:w="1701"/>
        <w:gridCol w:w="3255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0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1275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与本人关系</w:t>
            </w:r>
          </w:p>
        </w:tc>
        <w:tc>
          <w:tcPr>
            <w:tcW w:w="99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工作单位及职务</w:t>
            </w:r>
          </w:p>
        </w:tc>
        <w:tc>
          <w:tcPr>
            <w:tcW w:w="3255" w:type="dxa"/>
            <w:shd w:val="clear" w:color="000000" w:fill="FFFFFF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0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1275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与本人关系</w:t>
            </w:r>
          </w:p>
        </w:tc>
        <w:tc>
          <w:tcPr>
            <w:tcW w:w="99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工作单位及职务</w:t>
            </w:r>
          </w:p>
        </w:tc>
        <w:tc>
          <w:tcPr>
            <w:tcW w:w="3255" w:type="dxa"/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 xml:space="preserve">  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101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1275" w:type="dxa"/>
            <w:tcBorders>
              <w:left w:val="dotted" w:color="000000" w:sz="4" w:space="0"/>
            </w:tcBorders>
            <w:shd w:val="clear" w:color="000000" w:fill="FFFFFF"/>
          </w:tcPr>
          <w:p>
            <w:pPr>
              <w:widowControl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000000" w:fill="DDD9C3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与本人关系</w:t>
            </w:r>
          </w:p>
        </w:tc>
        <w:tc>
          <w:tcPr>
            <w:tcW w:w="992" w:type="dxa"/>
            <w:shd w:val="clear" w:color="000000" w:fill="FFFFFF"/>
          </w:tcPr>
          <w:p>
            <w:pPr>
              <w:widowControl/>
              <w:jc w:val="left"/>
              <w:rPr>
                <w:rFonts w:ascii="Arial" w:cs="Arial"/>
                <w:color w:val="000000"/>
                <w:kern w:val="0"/>
                <w:szCs w:val="21"/>
              </w:rPr>
            </w:pPr>
            <w:r>
              <w:rPr>
                <w:rFonts w:ascii="Arial" w:cs="Arial"/>
                <w:color w:val="000000"/>
                <w:kern w:val="0"/>
                <w:szCs w:val="21"/>
              </w:rPr>
              <w:t>　</w:t>
            </w:r>
            <w:r>
              <w:rPr>
                <w:rFonts w:hint="eastAsia" w:asci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000000" w:fill="DDD9C3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工作单位及职务</w:t>
            </w:r>
          </w:p>
        </w:tc>
        <w:tc>
          <w:tcPr>
            <w:tcW w:w="3255" w:type="dxa"/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</w:tc>
      </w:tr>
    </w:tbl>
    <w:p>
      <w:pPr>
        <w:spacing w:before="156" w:line="360" w:lineRule="exact"/>
        <w:rPr>
          <w:rFonts w:ascii="Arial" w:hAnsi="Arial" w:eastAsia="楷体_GB2312" w:cs="Arial"/>
          <w:szCs w:val="21"/>
        </w:rPr>
      </w:pPr>
    </w:p>
    <w:tbl>
      <w:tblPr>
        <w:tblStyle w:val="15"/>
        <w:tblW w:w="9619" w:type="dxa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961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>
              <w:rPr>
                <w:rFonts w:ascii="Arial" w:hAnsi="Arial" w:eastAsia="楷体_GB2312" w:cs="Arial"/>
                <w:b/>
                <w:bCs/>
                <w:i/>
                <w:iCs/>
                <w:szCs w:val="21"/>
              </w:rPr>
              <w:pict>
                <v:line id="_x0000_s1031" o:spid="_x0000_s1031" o:spt="20" style="position:absolute;left:0pt;flip:y;margin-left:-4.9pt;margin-top:-0.2pt;height:0.05pt;width:479.3pt;z-index:251658240;mso-width-relative:page;mso-height-relative:page;" stroked="t" coordsize="21600,21600">
                  <v:path arrowok="t"/>
                  <v:fill focussize="0,0"/>
                  <v:stroke weight="2.25pt" color="#25309B"/>
                  <v:imagedata o:title=""/>
                  <o:lock v:ext="edit"/>
                </v:line>
              </w:pict>
            </w:r>
            <w:r>
              <w:rPr>
                <w:rFonts w:hint="eastAsia" w:ascii="Arial" w:hAnsi="Arial" w:cs="Arial"/>
                <w:b/>
                <w:bCs/>
                <w:kern w:val="0"/>
                <w:szCs w:val="21"/>
              </w:rPr>
              <w:t>工作信息</w:t>
            </w:r>
          </w:p>
        </w:tc>
      </w:tr>
    </w:tbl>
    <w:p>
      <w:pPr>
        <w:pStyle w:val="2"/>
        <w:spacing w:before="156"/>
        <w:rPr>
          <w:rFonts w:ascii="Arial" w:hAnsi="Arial" w:cs="Arial"/>
          <w:i w:val="0"/>
          <w:color w:val="25309B"/>
          <w:sz w:val="21"/>
          <w:szCs w:val="21"/>
        </w:rPr>
      </w:pPr>
      <w:r>
        <w:rPr>
          <w:rFonts w:hint="eastAsia" w:ascii="Arial" w:hAnsi="Arial" w:cs="Arial"/>
          <w:i w:val="0"/>
          <w:color w:val="25309B"/>
          <w:sz w:val="21"/>
          <w:szCs w:val="21"/>
        </w:rPr>
        <w:t>职业概要</w:t>
      </w:r>
    </w:p>
    <w:tbl>
      <w:tblPr>
        <w:tblStyle w:val="15"/>
        <w:tblW w:w="9639" w:type="dxa"/>
        <w:tblInd w:w="108" w:type="dxa"/>
        <w:tblBorders>
          <w:top w:val="dotted" w:color="000000" w:sz="4" w:space="0"/>
          <w:left w:val="dotted" w:color="000000" w:sz="4" w:space="0"/>
          <w:bottom w:val="dotted" w:color="000000" w:sz="4" w:space="0"/>
          <w:right w:val="dotted" w:color="000000" w:sz="4" w:space="0"/>
          <w:insideH w:val="dotted" w:color="000000" w:sz="4" w:space="0"/>
          <w:insideV w:val="dotted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857"/>
        <w:gridCol w:w="2113"/>
        <w:gridCol w:w="2151"/>
        <w:gridCol w:w="1559"/>
      </w:tblGrid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9" w:type="dxa"/>
            <w:shd w:val="clear" w:color="auto" w:fill="DDD9C3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起止时间</w:t>
            </w:r>
          </w:p>
        </w:tc>
        <w:tc>
          <w:tcPr>
            <w:tcW w:w="1857" w:type="dxa"/>
            <w:shd w:val="clear" w:color="auto" w:fill="DDD9C3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公司全称</w:t>
            </w:r>
          </w:p>
        </w:tc>
        <w:tc>
          <w:tcPr>
            <w:tcW w:w="2113" w:type="dxa"/>
            <w:shd w:val="clear" w:color="auto" w:fill="DDD9C3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bCs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Cs w:val="21"/>
                <w:lang w:eastAsia="zh-CN"/>
              </w:rPr>
              <w:t>所在部门</w:t>
            </w:r>
          </w:p>
        </w:tc>
        <w:tc>
          <w:tcPr>
            <w:tcW w:w="2151" w:type="dxa"/>
            <w:shd w:val="clear" w:color="auto" w:fill="DDD9C3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ascii="Arial" w:hAnsi="Arial" w:cs="Arial"/>
                <w:b/>
                <w:bCs/>
                <w:szCs w:val="21"/>
              </w:rPr>
              <w:t>职位名称</w:t>
            </w:r>
          </w:p>
        </w:tc>
        <w:tc>
          <w:tcPr>
            <w:tcW w:w="1559" w:type="dxa"/>
            <w:shd w:val="clear" w:color="auto" w:fill="DDD9C3"/>
            <w:vAlign w:val="center"/>
          </w:tcPr>
          <w:p>
            <w:pPr>
              <w:widowControl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汇报对象</w:t>
            </w: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2017.09-2019.02</w:t>
            </w:r>
          </w:p>
        </w:tc>
        <w:tc>
          <w:tcPr>
            <w:tcW w:w="1857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2012.05-2017.09</w:t>
            </w:r>
            <w:bookmarkStart w:id="2" w:name="_GoBack"/>
            <w:bookmarkEnd w:id="2"/>
          </w:p>
        </w:tc>
        <w:tc>
          <w:tcPr>
            <w:tcW w:w="1857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</w:tr>
      <w:tr>
        <w:tblPrEx>
          <w:tblBorders>
            <w:top w:val="dotted" w:color="000000" w:sz="4" w:space="0"/>
            <w:left w:val="dotted" w:color="000000" w:sz="4" w:space="0"/>
            <w:bottom w:val="dotted" w:color="000000" w:sz="4" w:space="0"/>
            <w:right w:val="dotted" w:color="000000" w:sz="4" w:space="0"/>
            <w:insideH w:val="dotted" w:color="000000" w:sz="4" w:space="0"/>
            <w:insideV w:val="dotted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13" w:type="dxa"/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21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Cs/>
                <w:szCs w:val="21"/>
              </w:rPr>
            </w:pPr>
          </w:p>
        </w:tc>
      </w:tr>
    </w:tbl>
    <w:p>
      <w:bookmarkStart w:id="1" w:name="_工作经历"/>
      <w:bookmarkEnd w:id="1"/>
    </w:p>
    <w:p>
      <w:pPr>
        <w:pStyle w:val="2"/>
        <w:spacing w:before="156"/>
        <w:rPr>
          <w:rFonts w:ascii="Arial" w:hAnsi="Arial" w:cs="Arial"/>
          <w:i w:val="0"/>
          <w:color w:val="FF0000"/>
          <w:sz w:val="21"/>
          <w:szCs w:val="21"/>
        </w:rPr>
      </w:pPr>
      <w:r>
        <w:rPr>
          <w:rFonts w:hint="eastAsia" w:ascii="Arial" w:hAnsi="Arial" w:cs="Arial"/>
          <w:i w:val="0"/>
          <w:color w:val="25309B"/>
          <w:sz w:val="21"/>
          <w:szCs w:val="21"/>
        </w:rPr>
        <w:t>职业经历</w:t>
      </w:r>
    </w:p>
    <w:p/>
    <w:tbl>
      <w:tblPr>
        <w:tblStyle w:val="15"/>
        <w:tblW w:w="102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4321"/>
        <w:gridCol w:w="3516"/>
      </w:tblGrid>
      <w:tr>
        <w:tblPrEx>
          <w:tblLayout w:type="fixed"/>
        </w:tblPrEx>
        <w:trPr>
          <w:trHeight w:val="397" w:hRule="atLeast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2014.12至今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****银行****分行****支行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ind w:left="-107" w:leftChars="-51" w:right="-162" w:rightChars="-77" w:firstLine="126" w:firstLineChars="60"/>
              <w:rPr>
                <w:rFonts w:ascii="Arial" w:hAnsi="Arial" w:cs="Arial"/>
                <w:b/>
                <w:bCs/>
                <w:szCs w:val="21"/>
              </w:rPr>
            </w:pPr>
            <w:r>
              <w:rPr>
                <w:rFonts w:hint="eastAsia" w:ascii="Arial" w:hAnsi="Arial" w:cs="Arial"/>
                <w:b/>
                <w:bCs/>
                <w:szCs w:val="21"/>
              </w:rPr>
              <w:t>高级客户经理</w:t>
            </w:r>
          </w:p>
        </w:tc>
      </w:tr>
    </w:tbl>
    <w:p>
      <w:pPr>
        <w:spacing w:before="156" w:line="360" w:lineRule="exact"/>
        <w:rPr>
          <w:rFonts w:ascii="楷体_GB2312" w:hAnsi="Arial" w:eastAsia="楷体_GB2312" w:cs="Arial"/>
          <w:color w:val="000000"/>
          <w:spacing w:val="-10"/>
          <w:szCs w:val="21"/>
        </w:rPr>
      </w:pPr>
      <w:r>
        <w:rPr>
          <w:rFonts w:hint="eastAsia" w:ascii="Arial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楷体_GB2312" w:hAnsi="Arial" w:eastAsia="楷体_GB2312" w:cs="Arial"/>
          <w:b/>
          <w:bCs/>
          <w:color w:val="25309B"/>
          <w:szCs w:val="21"/>
        </w:rPr>
        <w:t>企业性质：</w:t>
      </w:r>
      <w:r>
        <w:rPr>
          <w:rFonts w:hint="eastAsia" w:ascii="楷体_GB2312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楷体_GB2312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楷体_GB2312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宋体" w:hAnsi="宋体" w:cs="Arial"/>
          <w:bCs/>
          <w:szCs w:val="21"/>
        </w:rPr>
        <w:t>国有</w:t>
      </w:r>
    </w:p>
    <w:p>
      <w:pPr>
        <w:spacing w:before="156" w:line="360" w:lineRule="exact"/>
        <w:ind w:left="2516" w:hanging="2096"/>
        <w:rPr>
          <w:rFonts w:ascii="宋体" w:hAnsi="宋体" w:cs="Arial"/>
          <w:bCs/>
          <w:szCs w:val="21"/>
        </w:rPr>
      </w:pPr>
      <w:r>
        <w:rPr>
          <w:rFonts w:hint="eastAsia" w:ascii="楷体_GB2312" w:hAnsi="Arial" w:eastAsia="楷体_GB2312" w:cs="Arial"/>
          <w:b/>
          <w:bCs/>
          <w:color w:val="25309B"/>
          <w:szCs w:val="21"/>
        </w:rPr>
        <w:t>公司简介：</w:t>
      </w:r>
      <w:r>
        <w:rPr>
          <w:rFonts w:hint="eastAsia" w:ascii="楷体_GB2312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宋体" w:hAnsi="宋体" w:cs="Arial"/>
          <w:bCs/>
          <w:szCs w:val="21"/>
        </w:rPr>
        <w:t>*******（100字以内）</w:t>
      </w:r>
    </w:p>
    <w:p>
      <w:pPr>
        <w:spacing w:before="156" w:line="360" w:lineRule="exact"/>
        <w:ind w:left="2516" w:hanging="2096"/>
        <w:rPr>
          <w:rFonts w:ascii="Arial" w:hAnsi="Arial" w:eastAsia="楷体_GB2312" w:cs="Arial"/>
          <w:color w:val="000000"/>
          <w:spacing w:val="-10"/>
          <w:szCs w:val="21"/>
        </w:rPr>
      </w:pPr>
      <w:r>
        <w:rPr>
          <w:rFonts w:hint="eastAsia" w:ascii="楷体_GB2312" w:hAnsi="Arial" w:eastAsia="楷体_GB2312" w:cs="Arial"/>
          <w:b/>
          <w:bCs/>
          <w:color w:val="25309B"/>
          <w:szCs w:val="21"/>
        </w:rPr>
        <w:t>公司规模：</w:t>
      </w:r>
      <w:r>
        <w:rPr>
          <w:rFonts w:hint="eastAsia" w:ascii="Arial" w:hAnsi="Arial" w:eastAsia="楷体_GB2312" w:cs="Arial"/>
          <w:color w:val="000000"/>
          <w:spacing w:val="-10"/>
          <w:szCs w:val="21"/>
        </w:rPr>
        <w:t xml:space="preserve">            </w:t>
      </w:r>
      <w:r>
        <w:rPr>
          <w:rFonts w:hint="eastAsia" w:ascii="宋体" w:hAnsi="宋体" w:cs="Arial"/>
          <w:bCs/>
          <w:szCs w:val="21"/>
        </w:rPr>
        <w:t>***人以上</w:t>
      </w:r>
    </w:p>
    <w:p>
      <w:pPr>
        <w:spacing w:before="156" w:line="360" w:lineRule="exact"/>
        <w:rPr>
          <w:rFonts w:ascii="Arial" w:hAnsi="Arial" w:eastAsia="楷体_GB2312" w:cs="Arial"/>
          <w:color w:val="000000"/>
          <w:spacing w:val="-10"/>
          <w:szCs w:val="21"/>
        </w:rPr>
      </w:pPr>
      <w:r>
        <w:rPr>
          <w:rFonts w:hint="eastAsia" w:ascii="Arial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Arial" w:hAnsi="Arial" w:eastAsia="楷体_GB2312" w:cs="Arial"/>
          <w:b/>
          <w:bCs/>
          <w:color w:val="25309B"/>
          <w:szCs w:val="21"/>
        </w:rPr>
        <w:t>汇报对象：</w:t>
      </w:r>
      <w:r>
        <w:rPr>
          <w:rFonts w:hint="eastAsia" w:ascii="Arial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Arial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Arial" w:hAnsi="Arial" w:eastAsia="楷体_GB2312" w:cs="Arial"/>
          <w:color w:val="000000"/>
          <w:spacing w:val="-10"/>
          <w:szCs w:val="21"/>
        </w:rPr>
        <w:tab/>
      </w:r>
      <w:r>
        <w:rPr>
          <w:rFonts w:hint="eastAsia" w:ascii="宋体" w:hAnsi="宋体" w:cs="Arial"/>
          <w:bCs/>
          <w:szCs w:val="21"/>
        </w:rPr>
        <w:t>董事总经理</w:t>
      </w:r>
    </w:p>
    <w:p>
      <w:pPr>
        <w:pStyle w:val="7"/>
        <w:spacing w:before="156" w:line="360" w:lineRule="exact"/>
        <w:ind w:left="2100" w:leftChars="1000" w:firstLine="420"/>
        <w:rPr>
          <w:rFonts w:ascii="Arial" w:hAnsi="Arial" w:cs="Arial"/>
          <w:szCs w:val="21"/>
        </w:rPr>
      </w:pPr>
      <w:r>
        <w:rPr>
          <w:rFonts w:ascii="Arial" w:hAnsi="Arial" w:eastAsia="楷体_GB2312" w:cs="Arial"/>
          <w:b/>
          <w:bCs/>
          <w:szCs w:val="21"/>
        </w:rPr>
        <w:t>-</w:t>
      </w:r>
      <w:r>
        <w:rPr>
          <w:rFonts w:hint="eastAsia" w:ascii="Arial" w:hAnsi="Arial" w:eastAsia="楷体_GB2312" w:cs="Arial"/>
          <w:b/>
          <w:bCs/>
          <w:szCs w:val="21"/>
        </w:rPr>
        <w:t>主要职责</w:t>
      </w:r>
      <w:r>
        <w:rPr>
          <w:rFonts w:hint="eastAsia" w:ascii="Arial" w:hAnsi="Arial" w:eastAsia="楷体_GB2312" w:cs="Arial"/>
          <w:szCs w:val="21"/>
        </w:rPr>
        <w:t>：</w:t>
      </w:r>
    </w:p>
    <w:p>
      <w:pPr>
        <w:numPr>
          <w:ilvl w:val="0"/>
          <w:numId w:val="2"/>
        </w:numPr>
        <w:spacing w:before="156" w:line="360" w:lineRule="exact"/>
        <w:rPr>
          <w:rFonts w:ascii="宋体" w:hAnsi="宋体" w:cs="Arial"/>
          <w:bCs/>
          <w:szCs w:val="21"/>
        </w:rPr>
      </w:pPr>
      <w:r>
        <w:rPr>
          <w:rFonts w:hint="eastAsia" w:ascii="宋体" w:hAnsi="宋体" w:cs="Arial"/>
          <w:bCs/>
          <w:szCs w:val="21"/>
        </w:rPr>
        <w:t>******</w:t>
      </w:r>
    </w:p>
    <w:p>
      <w:pPr>
        <w:numPr>
          <w:ilvl w:val="0"/>
          <w:numId w:val="2"/>
        </w:numPr>
        <w:spacing w:before="156" w:line="360" w:lineRule="exact"/>
        <w:rPr>
          <w:rFonts w:ascii="宋体" w:hAnsi="宋体" w:cs="Arial"/>
          <w:bCs/>
          <w:szCs w:val="21"/>
        </w:rPr>
      </w:pPr>
      <w:r>
        <w:rPr>
          <w:rFonts w:hint="eastAsia" w:ascii="宋体" w:hAnsi="宋体" w:cs="Arial"/>
          <w:bCs/>
          <w:szCs w:val="21"/>
        </w:rPr>
        <w:t>******</w:t>
      </w:r>
    </w:p>
    <w:p>
      <w:pPr>
        <w:numPr>
          <w:ilvl w:val="0"/>
          <w:numId w:val="2"/>
        </w:numPr>
        <w:spacing w:before="156" w:line="360" w:lineRule="exact"/>
        <w:rPr>
          <w:rFonts w:ascii="宋体" w:hAnsi="宋体" w:cs="Arial"/>
          <w:bCs/>
          <w:szCs w:val="21"/>
        </w:rPr>
      </w:pPr>
      <w:r>
        <w:rPr>
          <w:rFonts w:hint="eastAsia" w:ascii="宋体" w:hAnsi="宋体" w:cs="Arial"/>
          <w:bCs/>
          <w:szCs w:val="21"/>
        </w:rPr>
        <w:t>******</w:t>
      </w:r>
    </w:p>
    <w:p>
      <w:pPr>
        <w:spacing w:before="156" w:line="360" w:lineRule="exact"/>
        <w:ind w:left="2520"/>
        <w:rPr>
          <w:rFonts w:ascii="Arial" w:hAnsi="Arial" w:eastAsia="楷体_GB2312" w:cs="Arial"/>
          <w:color w:val="000000"/>
          <w:spacing w:val="-10"/>
          <w:szCs w:val="21"/>
        </w:rPr>
      </w:pPr>
      <w:r>
        <w:rPr>
          <w:rFonts w:ascii="Arial" w:hAnsi="Arial" w:eastAsia="楷体_GB2312" w:cs="Arial"/>
          <w:b/>
          <w:bCs/>
          <w:szCs w:val="21"/>
        </w:rPr>
        <w:t>-</w:t>
      </w:r>
      <w:r>
        <w:rPr>
          <w:rFonts w:hint="eastAsia" w:ascii="Arial" w:hAnsi="Arial" w:eastAsia="楷体_GB2312" w:cs="Arial"/>
          <w:b/>
          <w:bCs/>
          <w:szCs w:val="21"/>
        </w:rPr>
        <w:t>工作业绩</w:t>
      </w:r>
      <w:r>
        <w:rPr>
          <w:rFonts w:hint="eastAsia" w:ascii="Arial" w:hAnsi="Arial" w:eastAsia="楷体_GB2312" w:cs="Arial"/>
          <w:szCs w:val="21"/>
        </w:rPr>
        <w:t>：</w:t>
      </w:r>
    </w:p>
    <w:p>
      <w:pPr>
        <w:numPr>
          <w:ilvl w:val="0"/>
          <w:numId w:val="2"/>
        </w:numPr>
        <w:spacing w:before="156" w:line="360" w:lineRule="exact"/>
        <w:rPr>
          <w:rFonts w:ascii="Arial" w:hAnsi="Arial" w:cs="Arial"/>
          <w:bCs/>
          <w:szCs w:val="21"/>
        </w:rPr>
      </w:pPr>
      <w:r>
        <w:rPr>
          <w:rFonts w:hint="eastAsia" w:ascii="Arial" w:hAnsi="宋体" w:cs="Arial"/>
          <w:bCs/>
          <w:szCs w:val="21"/>
        </w:rPr>
        <w:t>********</w:t>
      </w:r>
    </w:p>
    <w:p>
      <w:pPr>
        <w:numPr>
          <w:ilvl w:val="0"/>
          <w:numId w:val="2"/>
        </w:numPr>
        <w:spacing w:before="156" w:line="360" w:lineRule="exact"/>
        <w:rPr>
          <w:rFonts w:ascii="Arial" w:hAnsi="Arial" w:cs="Arial"/>
          <w:bCs/>
          <w:szCs w:val="21"/>
        </w:rPr>
      </w:pPr>
      <w:r>
        <w:rPr>
          <w:rFonts w:hint="eastAsia" w:ascii="Arial" w:hAnsi="宋体" w:cs="Arial"/>
          <w:bCs/>
          <w:szCs w:val="21"/>
        </w:rPr>
        <w:t>*********</w:t>
      </w:r>
    </w:p>
    <w:p>
      <w:pPr>
        <w:numPr>
          <w:ilvl w:val="0"/>
          <w:numId w:val="2"/>
        </w:numPr>
        <w:spacing w:before="156" w:line="360" w:lineRule="exact"/>
        <w:rPr>
          <w:rFonts w:ascii="Arial" w:hAnsi="Arial" w:cs="Arial"/>
          <w:bCs/>
          <w:szCs w:val="21"/>
        </w:rPr>
      </w:pPr>
      <w:r>
        <w:rPr>
          <w:rFonts w:hint="eastAsia" w:ascii="Arial" w:hAnsi="宋体" w:cs="Arial"/>
          <w:bCs/>
          <w:szCs w:val="21"/>
        </w:rPr>
        <w:t>*********</w:t>
      </w:r>
    </w:p>
    <w:p>
      <w:pPr>
        <w:spacing w:before="156" w:line="360" w:lineRule="exact"/>
        <w:ind w:left="2940"/>
        <w:rPr>
          <w:rFonts w:ascii="Arial" w:hAnsi="Arial" w:eastAsia="楷体_GB2312" w:cs="Arial"/>
          <w:color w:val="000000"/>
          <w:spacing w:val="-10"/>
          <w:szCs w:val="21"/>
        </w:rPr>
      </w:pPr>
    </w:p>
    <w:sectPr>
      <w:headerReference r:id="rId3" w:type="default"/>
      <w:footerReference r:id="rId4" w:type="default"/>
      <w:pgSz w:w="11906" w:h="16838"/>
      <w:pgMar w:top="964" w:right="1304" w:bottom="964" w:left="130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9BBB59" w:sz="24" w:space="5"/>
      </w:pBdr>
      <w:tabs>
        <w:tab w:val="clear" w:pos="8306"/>
      </w:tabs>
      <w:spacing w:before="120"/>
      <w:rPr>
        <w:rFonts w:hint="eastAsia" w:ascii="Arial" w:hAnsi="Arial" w:cs="Arial"/>
        <w:iCs/>
        <w:color w:val="0D0D0D"/>
        <w:kern w:val="0"/>
      </w:rPr>
    </w:pPr>
    <w:r>
      <w:rPr>
        <w:rFonts w:hint="eastAsia" w:ascii="Arial" w:hAnsi="Arial" w:cs="Arial"/>
        <w:iCs/>
        <w:color w:val="0D0D0D"/>
        <w:kern w:val="0"/>
      </w:rPr>
      <w:t xml:space="preserve">Tel: 023-61110750    023-61110749                                                         page </w:t>
    </w:r>
    <w:r>
      <w:rPr>
        <w:rStyle w:val="11"/>
        <w:b/>
        <w:color w:val="0000FF"/>
      </w:rPr>
      <w:fldChar w:fldCharType="begin"/>
    </w:r>
    <w:r>
      <w:rPr>
        <w:rStyle w:val="11"/>
        <w:b/>
        <w:color w:val="0000FF"/>
      </w:rPr>
      <w:instrText xml:space="preserve"> PAGE </w:instrText>
    </w:r>
    <w:r>
      <w:rPr>
        <w:rStyle w:val="11"/>
        <w:b/>
        <w:color w:val="0000FF"/>
      </w:rPr>
      <w:fldChar w:fldCharType="separate"/>
    </w:r>
    <w:r>
      <w:rPr>
        <w:rStyle w:val="11"/>
        <w:b/>
        <w:color w:val="0000FF"/>
      </w:rPr>
      <w:t>1</w:t>
    </w:r>
    <w:r>
      <w:rPr>
        <w:rStyle w:val="11"/>
        <w:b/>
        <w:color w:val="0000FF"/>
      </w:rPr>
      <w:fldChar w:fldCharType="end"/>
    </w:r>
    <w:r>
      <w:rPr>
        <w:rFonts w:hint="eastAsia" w:ascii="Arial" w:hAnsi="Arial" w:cs="Arial"/>
        <w:iCs/>
        <w:color w:val="0D0D0D"/>
        <w:kern w:val="0"/>
      </w:rPr>
      <w:t xml:space="preserve"> of </w:t>
    </w:r>
    <w:r>
      <w:rPr>
        <w:rStyle w:val="11"/>
        <w:b/>
        <w:color w:val="0000FF"/>
      </w:rPr>
      <w:fldChar w:fldCharType="begin"/>
    </w:r>
    <w:r>
      <w:rPr>
        <w:rStyle w:val="11"/>
        <w:b/>
        <w:color w:val="0000FF"/>
      </w:rPr>
      <w:instrText xml:space="preserve"> NUMPAGES </w:instrText>
    </w:r>
    <w:r>
      <w:rPr>
        <w:rStyle w:val="11"/>
        <w:b/>
        <w:color w:val="0000FF"/>
      </w:rPr>
      <w:fldChar w:fldCharType="separate"/>
    </w:r>
    <w:r>
      <w:rPr>
        <w:rStyle w:val="11"/>
        <w:b/>
        <w:color w:val="0000FF"/>
      </w:rPr>
      <w:t>2</w:t>
    </w:r>
    <w:r>
      <w:rPr>
        <w:rStyle w:val="11"/>
        <w:b/>
        <w:color w:val="0000FF"/>
      </w:rPr>
      <w:fldChar w:fldCharType="end"/>
    </w:r>
    <w:r>
      <w:rPr>
        <w:rFonts w:hint="eastAsia" w:ascii="Arial" w:hAnsi="Arial" w:cs="Arial"/>
        <w:iCs/>
        <w:color w:val="0D0D0D"/>
        <w:kern w:val="0"/>
      </w:rPr>
      <w:t xml:space="preserve"> </w:t>
    </w:r>
  </w:p>
  <w:p>
    <w:pPr>
      <w:pStyle w:val="5"/>
      <w:pBdr>
        <w:top w:val="single" w:color="9BBB59" w:sz="24" w:space="5"/>
      </w:pBdr>
      <w:tabs>
        <w:tab w:val="clear" w:pos="8306"/>
      </w:tabs>
      <w:spacing w:before="120"/>
    </w:pPr>
    <w:r>
      <w:rPr>
        <w:rFonts w:hint="eastAsia" w:ascii="Arial" w:hAnsi="Arial" w:cs="Arial"/>
        <w:iCs/>
        <w:color w:val="0D0D0D"/>
        <w:kern w:val="0"/>
      </w:rPr>
      <w:t xml:space="preserve">中国重庆市江北区金沙门路36号                                                                                                                                                       </w:t>
    </w:r>
  </w:p>
  <w:p>
    <w:pPr>
      <w:pStyle w:val="5"/>
      <w:spacing w:before="120"/>
      <w:ind w:right="360"/>
      <w:rPr>
        <w:sz w:val="21"/>
        <w:szCs w:val="2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/>
      <w:ind w:right="-340" w:rightChars="-162"/>
      <w:jc w:val="both"/>
    </w:pPr>
    <w:r>
      <w:rPr>
        <w:rFonts w:hint="eastAsia"/>
      </w:rPr>
      <w:drawing>
        <wp:inline distT="0" distB="0" distL="0" distR="0">
          <wp:extent cx="2838450" cy="605155"/>
          <wp:effectExtent l="0" t="0" r="0" b="0"/>
          <wp:docPr id="2" name="图片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38450" cy="605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146B"/>
    <w:multiLevelType w:val="multilevel"/>
    <w:tmpl w:val="1613146B"/>
    <w:lvl w:ilvl="0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5040"/>
        </w:tabs>
        <w:ind w:left="50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460"/>
        </w:tabs>
        <w:ind w:left="54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880"/>
        </w:tabs>
        <w:ind w:left="58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300"/>
        </w:tabs>
        <w:ind w:left="6300" w:hanging="420"/>
      </w:pPr>
      <w:rPr>
        <w:rFonts w:hint="default" w:ascii="Wingdings" w:hAnsi="Wingdings"/>
      </w:rPr>
    </w:lvl>
  </w:abstractNum>
  <w:abstractNum w:abstractNumId="1">
    <w:nsid w:val="2D60786A"/>
    <w:multiLevelType w:val="multilevel"/>
    <w:tmpl w:val="2D6078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3016"/>
    <w:rsid w:val="00006365"/>
    <w:rsid w:val="000064E3"/>
    <w:rsid w:val="0001302E"/>
    <w:rsid w:val="00014952"/>
    <w:rsid w:val="00020843"/>
    <w:rsid w:val="0002679E"/>
    <w:rsid w:val="00030A32"/>
    <w:rsid w:val="0004042A"/>
    <w:rsid w:val="000445A0"/>
    <w:rsid w:val="00045DF5"/>
    <w:rsid w:val="00046240"/>
    <w:rsid w:val="000558CD"/>
    <w:rsid w:val="00061961"/>
    <w:rsid w:val="000732A8"/>
    <w:rsid w:val="00073A3C"/>
    <w:rsid w:val="00077200"/>
    <w:rsid w:val="0008426C"/>
    <w:rsid w:val="0009175E"/>
    <w:rsid w:val="00093741"/>
    <w:rsid w:val="000A3C26"/>
    <w:rsid w:val="000A5335"/>
    <w:rsid w:val="000A609F"/>
    <w:rsid w:val="000B14B8"/>
    <w:rsid w:val="000C4203"/>
    <w:rsid w:val="000C6A23"/>
    <w:rsid w:val="000D7C22"/>
    <w:rsid w:val="000F3BC2"/>
    <w:rsid w:val="000F4B38"/>
    <w:rsid w:val="000F6D0E"/>
    <w:rsid w:val="00102B0D"/>
    <w:rsid w:val="00115262"/>
    <w:rsid w:val="00126897"/>
    <w:rsid w:val="00134328"/>
    <w:rsid w:val="00136818"/>
    <w:rsid w:val="00141721"/>
    <w:rsid w:val="0014569C"/>
    <w:rsid w:val="00145E48"/>
    <w:rsid w:val="001542BA"/>
    <w:rsid w:val="001636C5"/>
    <w:rsid w:val="001700A9"/>
    <w:rsid w:val="001832C1"/>
    <w:rsid w:val="00185563"/>
    <w:rsid w:val="001924CB"/>
    <w:rsid w:val="00195552"/>
    <w:rsid w:val="00196761"/>
    <w:rsid w:val="0019700B"/>
    <w:rsid w:val="001A0D30"/>
    <w:rsid w:val="001A12B0"/>
    <w:rsid w:val="001A470E"/>
    <w:rsid w:val="001A6A37"/>
    <w:rsid w:val="001B577C"/>
    <w:rsid w:val="001C49C5"/>
    <w:rsid w:val="001D13EF"/>
    <w:rsid w:val="001E0794"/>
    <w:rsid w:val="001E39BC"/>
    <w:rsid w:val="001F3838"/>
    <w:rsid w:val="001F7D36"/>
    <w:rsid w:val="002026F4"/>
    <w:rsid w:val="00215810"/>
    <w:rsid w:val="00217E04"/>
    <w:rsid w:val="00221A5E"/>
    <w:rsid w:val="00230E89"/>
    <w:rsid w:val="002341B0"/>
    <w:rsid w:val="00241D07"/>
    <w:rsid w:val="00243016"/>
    <w:rsid w:val="00247274"/>
    <w:rsid w:val="002475A1"/>
    <w:rsid w:val="00251AB6"/>
    <w:rsid w:val="0025709C"/>
    <w:rsid w:val="002820CD"/>
    <w:rsid w:val="0028591E"/>
    <w:rsid w:val="00286D4B"/>
    <w:rsid w:val="002977EB"/>
    <w:rsid w:val="002A2308"/>
    <w:rsid w:val="002A23C5"/>
    <w:rsid w:val="002B00CB"/>
    <w:rsid w:val="002B53CD"/>
    <w:rsid w:val="002C0783"/>
    <w:rsid w:val="002D0A9E"/>
    <w:rsid w:val="002D7D48"/>
    <w:rsid w:val="002F291B"/>
    <w:rsid w:val="002F55CA"/>
    <w:rsid w:val="0031340C"/>
    <w:rsid w:val="00322D4D"/>
    <w:rsid w:val="00324C09"/>
    <w:rsid w:val="0033014F"/>
    <w:rsid w:val="00364DD2"/>
    <w:rsid w:val="00370F0F"/>
    <w:rsid w:val="003720F4"/>
    <w:rsid w:val="00373573"/>
    <w:rsid w:val="00377437"/>
    <w:rsid w:val="00396D5F"/>
    <w:rsid w:val="003B02DC"/>
    <w:rsid w:val="003B2740"/>
    <w:rsid w:val="003B29E6"/>
    <w:rsid w:val="003C0D60"/>
    <w:rsid w:val="003D36F3"/>
    <w:rsid w:val="003D7DFA"/>
    <w:rsid w:val="00410CE0"/>
    <w:rsid w:val="00421C7F"/>
    <w:rsid w:val="0042750F"/>
    <w:rsid w:val="004306EA"/>
    <w:rsid w:val="004341E0"/>
    <w:rsid w:val="004354C9"/>
    <w:rsid w:val="00452A1A"/>
    <w:rsid w:val="00456D0F"/>
    <w:rsid w:val="00461CCA"/>
    <w:rsid w:val="004803A3"/>
    <w:rsid w:val="00482AA7"/>
    <w:rsid w:val="004842D3"/>
    <w:rsid w:val="004952A0"/>
    <w:rsid w:val="004A2D4E"/>
    <w:rsid w:val="004A6E49"/>
    <w:rsid w:val="004B2EE2"/>
    <w:rsid w:val="004B3FBD"/>
    <w:rsid w:val="004B6F72"/>
    <w:rsid w:val="004C1AD4"/>
    <w:rsid w:val="004C42CE"/>
    <w:rsid w:val="004F1AE1"/>
    <w:rsid w:val="004F64E2"/>
    <w:rsid w:val="00505C06"/>
    <w:rsid w:val="00521E96"/>
    <w:rsid w:val="00522337"/>
    <w:rsid w:val="00522D50"/>
    <w:rsid w:val="00530DDF"/>
    <w:rsid w:val="00533767"/>
    <w:rsid w:val="00543A4A"/>
    <w:rsid w:val="00545A78"/>
    <w:rsid w:val="00545DE3"/>
    <w:rsid w:val="005540B9"/>
    <w:rsid w:val="00556D05"/>
    <w:rsid w:val="00565E0A"/>
    <w:rsid w:val="00566404"/>
    <w:rsid w:val="0057424A"/>
    <w:rsid w:val="005803C1"/>
    <w:rsid w:val="00591F05"/>
    <w:rsid w:val="005940DF"/>
    <w:rsid w:val="00594254"/>
    <w:rsid w:val="00597331"/>
    <w:rsid w:val="005A26D5"/>
    <w:rsid w:val="005A4C63"/>
    <w:rsid w:val="005B6F9F"/>
    <w:rsid w:val="005C1063"/>
    <w:rsid w:val="005C3D61"/>
    <w:rsid w:val="005D3587"/>
    <w:rsid w:val="005D6C09"/>
    <w:rsid w:val="005E1F5A"/>
    <w:rsid w:val="005E2A01"/>
    <w:rsid w:val="005E65BF"/>
    <w:rsid w:val="005E7C8F"/>
    <w:rsid w:val="005F5C32"/>
    <w:rsid w:val="006061BD"/>
    <w:rsid w:val="006144EA"/>
    <w:rsid w:val="00616596"/>
    <w:rsid w:val="00644A83"/>
    <w:rsid w:val="0064545C"/>
    <w:rsid w:val="0065331D"/>
    <w:rsid w:val="00655337"/>
    <w:rsid w:val="0065581D"/>
    <w:rsid w:val="00661B77"/>
    <w:rsid w:val="00666FCA"/>
    <w:rsid w:val="00670D83"/>
    <w:rsid w:val="0068135F"/>
    <w:rsid w:val="006839A1"/>
    <w:rsid w:val="00693537"/>
    <w:rsid w:val="006951C3"/>
    <w:rsid w:val="006A01CB"/>
    <w:rsid w:val="006A55D9"/>
    <w:rsid w:val="006C6A77"/>
    <w:rsid w:val="006C7061"/>
    <w:rsid w:val="006D3260"/>
    <w:rsid w:val="006D3845"/>
    <w:rsid w:val="006E7C95"/>
    <w:rsid w:val="00703BD0"/>
    <w:rsid w:val="00706A66"/>
    <w:rsid w:val="0072546C"/>
    <w:rsid w:val="00730189"/>
    <w:rsid w:val="00736CDA"/>
    <w:rsid w:val="00744FFF"/>
    <w:rsid w:val="0075605A"/>
    <w:rsid w:val="007659C8"/>
    <w:rsid w:val="00784FEA"/>
    <w:rsid w:val="00797D6F"/>
    <w:rsid w:val="007A04B6"/>
    <w:rsid w:val="007B4C58"/>
    <w:rsid w:val="007B7BE4"/>
    <w:rsid w:val="007C1B4E"/>
    <w:rsid w:val="007C5554"/>
    <w:rsid w:val="007D04E8"/>
    <w:rsid w:val="007D2D5F"/>
    <w:rsid w:val="007E5BD4"/>
    <w:rsid w:val="007F71B1"/>
    <w:rsid w:val="007F725B"/>
    <w:rsid w:val="00801DF1"/>
    <w:rsid w:val="008055C6"/>
    <w:rsid w:val="00805840"/>
    <w:rsid w:val="00812796"/>
    <w:rsid w:val="0081638E"/>
    <w:rsid w:val="008304C0"/>
    <w:rsid w:val="008355F0"/>
    <w:rsid w:val="00842C10"/>
    <w:rsid w:val="00843D7D"/>
    <w:rsid w:val="00852B41"/>
    <w:rsid w:val="00857959"/>
    <w:rsid w:val="00882E0D"/>
    <w:rsid w:val="00885280"/>
    <w:rsid w:val="008877DF"/>
    <w:rsid w:val="008913D7"/>
    <w:rsid w:val="008A1ABE"/>
    <w:rsid w:val="008A60DC"/>
    <w:rsid w:val="008A6300"/>
    <w:rsid w:val="008C0E1E"/>
    <w:rsid w:val="008C1ECC"/>
    <w:rsid w:val="008C3637"/>
    <w:rsid w:val="008C4525"/>
    <w:rsid w:val="008C744D"/>
    <w:rsid w:val="008D66FD"/>
    <w:rsid w:val="008F1941"/>
    <w:rsid w:val="008F58ED"/>
    <w:rsid w:val="008F5E99"/>
    <w:rsid w:val="00901474"/>
    <w:rsid w:val="00901D15"/>
    <w:rsid w:val="0090440D"/>
    <w:rsid w:val="00905CDA"/>
    <w:rsid w:val="0091070E"/>
    <w:rsid w:val="00917369"/>
    <w:rsid w:val="0093207F"/>
    <w:rsid w:val="00932157"/>
    <w:rsid w:val="00940387"/>
    <w:rsid w:val="00954F48"/>
    <w:rsid w:val="00956282"/>
    <w:rsid w:val="00957F91"/>
    <w:rsid w:val="009648BC"/>
    <w:rsid w:val="00983E33"/>
    <w:rsid w:val="009916F6"/>
    <w:rsid w:val="00996C13"/>
    <w:rsid w:val="009A082D"/>
    <w:rsid w:val="009A4234"/>
    <w:rsid w:val="009C247B"/>
    <w:rsid w:val="009C3171"/>
    <w:rsid w:val="009E6EA9"/>
    <w:rsid w:val="009F1B0D"/>
    <w:rsid w:val="009F2269"/>
    <w:rsid w:val="009F2AB2"/>
    <w:rsid w:val="009F44C5"/>
    <w:rsid w:val="00A12C51"/>
    <w:rsid w:val="00A13B5E"/>
    <w:rsid w:val="00A16F97"/>
    <w:rsid w:val="00A22B2C"/>
    <w:rsid w:val="00A41A91"/>
    <w:rsid w:val="00A57DB9"/>
    <w:rsid w:val="00A7229B"/>
    <w:rsid w:val="00A73306"/>
    <w:rsid w:val="00AA2CE4"/>
    <w:rsid w:val="00AB077D"/>
    <w:rsid w:val="00AB11E8"/>
    <w:rsid w:val="00AB1DE2"/>
    <w:rsid w:val="00AB60FB"/>
    <w:rsid w:val="00AC7365"/>
    <w:rsid w:val="00AD3F2C"/>
    <w:rsid w:val="00AE158C"/>
    <w:rsid w:val="00AF54F8"/>
    <w:rsid w:val="00AF762B"/>
    <w:rsid w:val="00B023E8"/>
    <w:rsid w:val="00B11AB1"/>
    <w:rsid w:val="00B12407"/>
    <w:rsid w:val="00B16CF9"/>
    <w:rsid w:val="00B17721"/>
    <w:rsid w:val="00B20041"/>
    <w:rsid w:val="00B22149"/>
    <w:rsid w:val="00B22A29"/>
    <w:rsid w:val="00B4372F"/>
    <w:rsid w:val="00B4392A"/>
    <w:rsid w:val="00B43B06"/>
    <w:rsid w:val="00B43E37"/>
    <w:rsid w:val="00B675C7"/>
    <w:rsid w:val="00B72F92"/>
    <w:rsid w:val="00B7349E"/>
    <w:rsid w:val="00B771AB"/>
    <w:rsid w:val="00B85568"/>
    <w:rsid w:val="00B9297C"/>
    <w:rsid w:val="00BA22A8"/>
    <w:rsid w:val="00BA3934"/>
    <w:rsid w:val="00BA7BDF"/>
    <w:rsid w:val="00BB51DC"/>
    <w:rsid w:val="00BC018F"/>
    <w:rsid w:val="00BC3DCF"/>
    <w:rsid w:val="00BF30B1"/>
    <w:rsid w:val="00BF76AA"/>
    <w:rsid w:val="00BF7C39"/>
    <w:rsid w:val="00C0307F"/>
    <w:rsid w:val="00C13ABE"/>
    <w:rsid w:val="00C15626"/>
    <w:rsid w:val="00C160AA"/>
    <w:rsid w:val="00C1709D"/>
    <w:rsid w:val="00C4095D"/>
    <w:rsid w:val="00C427E8"/>
    <w:rsid w:val="00C51B02"/>
    <w:rsid w:val="00C51FC8"/>
    <w:rsid w:val="00C53E03"/>
    <w:rsid w:val="00C53F7C"/>
    <w:rsid w:val="00C544FF"/>
    <w:rsid w:val="00C64FC2"/>
    <w:rsid w:val="00C66FD6"/>
    <w:rsid w:val="00C77A7A"/>
    <w:rsid w:val="00C91F69"/>
    <w:rsid w:val="00C9419F"/>
    <w:rsid w:val="00CA29A1"/>
    <w:rsid w:val="00CA2CC2"/>
    <w:rsid w:val="00CA5491"/>
    <w:rsid w:val="00CB396F"/>
    <w:rsid w:val="00CB3CDC"/>
    <w:rsid w:val="00CB4297"/>
    <w:rsid w:val="00CB4F55"/>
    <w:rsid w:val="00CB535D"/>
    <w:rsid w:val="00CC720D"/>
    <w:rsid w:val="00CE6BDF"/>
    <w:rsid w:val="00CF2968"/>
    <w:rsid w:val="00D025F6"/>
    <w:rsid w:val="00D07B85"/>
    <w:rsid w:val="00D24FC1"/>
    <w:rsid w:val="00D30FD1"/>
    <w:rsid w:val="00D339C9"/>
    <w:rsid w:val="00D42D59"/>
    <w:rsid w:val="00D4457D"/>
    <w:rsid w:val="00D46EE5"/>
    <w:rsid w:val="00D60D8F"/>
    <w:rsid w:val="00D7234A"/>
    <w:rsid w:val="00D72465"/>
    <w:rsid w:val="00D74736"/>
    <w:rsid w:val="00D74F13"/>
    <w:rsid w:val="00D826EB"/>
    <w:rsid w:val="00D8513B"/>
    <w:rsid w:val="00D9046B"/>
    <w:rsid w:val="00D929AC"/>
    <w:rsid w:val="00D964B7"/>
    <w:rsid w:val="00DA397D"/>
    <w:rsid w:val="00DB11BF"/>
    <w:rsid w:val="00DB16BE"/>
    <w:rsid w:val="00DB69F1"/>
    <w:rsid w:val="00DC027D"/>
    <w:rsid w:val="00DC294D"/>
    <w:rsid w:val="00DD0E8E"/>
    <w:rsid w:val="00DE2463"/>
    <w:rsid w:val="00DF1590"/>
    <w:rsid w:val="00DF1A33"/>
    <w:rsid w:val="00DF74EF"/>
    <w:rsid w:val="00E00DE9"/>
    <w:rsid w:val="00E24EBF"/>
    <w:rsid w:val="00E31874"/>
    <w:rsid w:val="00E41097"/>
    <w:rsid w:val="00E52930"/>
    <w:rsid w:val="00E637E9"/>
    <w:rsid w:val="00E639A0"/>
    <w:rsid w:val="00E6620E"/>
    <w:rsid w:val="00E80C24"/>
    <w:rsid w:val="00E80FC0"/>
    <w:rsid w:val="00E82A57"/>
    <w:rsid w:val="00E90C7A"/>
    <w:rsid w:val="00E95BBA"/>
    <w:rsid w:val="00EB37B9"/>
    <w:rsid w:val="00EC3BA6"/>
    <w:rsid w:val="00ED72FA"/>
    <w:rsid w:val="00EF7D7E"/>
    <w:rsid w:val="00F07311"/>
    <w:rsid w:val="00F130EB"/>
    <w:rsid w:val="00F20F3D"/>
    <w:rsid w:val="00F2152D"/>
    <w:rsid w:val="00F23ACF"/>
    <w:rsid w:val="00F2456E"/>
    <w:rsid w:val="00F24D4B"/>
    <w:rsid w:val="00F30346"/>
    <w:rsid w:val="00F351AA"/>
    <w:rsid w:val="00F40F0C"/>
    <w:rsid w:val="00F446C2"/>
    <w:rsid w:val="00F52088"/>
    <w:rsid w:val="00F55D48"/>
    <w:rsid w:val="00F63C03"/>
    <w:rsid w:val="00F6773D"/>
    <w:rsid w:val="00F70705"/>
    <w:rsid w:val="00F72D08"/>
    <w:rsid w:val="00F73626"/>
    <w:rsid w:val="00F77EE8"/>
    <w:rsid w:val="00F813B9"/>
    <w:rsid w:val="00F82792"/>
    <w:rsid w:val="00F85E14"/>
    <w:rsid w:val="00F861A7"/>
    <w:rsid w:val="00F97755"/>
    <w:rsid w:val="00FA430C"/>
    <w:rsid w:val="00FA45CE"/>
    <w:rsid w:val="00FA54E8"/>
    <w:rsid w:val="00FB59A5"/>
    <w:rsid w:val="00FC116B"/>
    <w:rsid w:val="00FC5548"/>
    <w:rsid w:val="00FC79E1"/>
    <w:rsid w:val="00FD0FCC"/>
    <w:rsid w:val="00FD5CC9"/>
    <w:rsid w:val="00FE4245"/>
    <w:rsid w:val="00FE4622"/>
    <w:rsid w:val="00FF3FC1"/>
    <w:rsid w:val="00FF4DB9"/>
    <w:rsid w:val="00FF65A3"/>
    <w:rsid w:val="12EE516F"/>
    <w:rsid w:val="1F38788A"/>
    <w:rsid w:val="46344D1F"/>
    <w:rsid w:val="655F3E1A"/>
    <w:rsid w:val="7EB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9"/>
    <w:qFormat/>
    <w:uiPriority w:val="0"/>
    <w:pPr>
      <w:keepNext/>
      <w:outlineLvl w:val="1"/>
    </w:pPr>
    <w:rPr>
      <w:b/>
      <w:bCs/>
      <w:i/>
      <w:iCs/>
      <w:sz w:val="30"/>
      <w:u w:val="single"/>
    </w:rPr>
  </w:style>
  <w:style w:type="character" w:default="1" w:styleId="9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link w:val="21"/>
    <w:uiPriority w:val="0"/>
    <w:pPr>
      <w:spacing w:line="400" w:lineRule="exact"/>
    </w:pPr>
    <w:rPr>
      <w:rFonts w:ascii="Arial" w:hAnsi="Arial" w:eastAsia="楷体_GB2312" w:cs="Arial"/>
      <w:sz w:val="24"/>
    </w:r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link w:val="20"/>
    <w:qFormat/>
    <w:uiPriority w:val="0"/>
    <w:pPr>
      <w:ind w:left="420" w:leftChars="200"/>
    </w:pPr>
  </w:style>
  <w:style w:type="paragraph" w:styleId="8">
    <w:name w:val="HTML Preformatted"/>
    <w:basedOn w:val="1"/>
    <w:link w:val="2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Courier New" w:cs="Courier New"/>
      <w:color w:val="333333"/>
      <w:kern w:val="0"/>
      <w:sz w:val="20"/>
      <w:szCs w:val="20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page number"/>
    <w:basedOn w:val="9"/>
    <w:qFormat/>
    <w:uiPriority w:val="0"/>
  </w:style>
  <w:style w:type="character" w:styleId="12">
    <w:name w:val="Emphasis"/>
    <w:basedOn w:val="9"/>
    <w:qFormat/>
    <w:uiPriority w:val="20"/>
    <w:rPr>
      <w:i/>
      <w:iCs/>
    </w:rPr>
  </w:style>
  <w:style w:type="character" w:styleId="13">
    <w:name w:val="HTML Typewriter"/>
    <w:basedOn w:val="9"/>
    <w:qFormat/>
    <w:uiPriority w:val="0"/>
    <w:rPr>
      <w:rFonts w:ascii="宋体" w:hAnsi="宋体" w:eastAsia="宋体" w:cs="宋体"/>
      <w:sz w:val="24"/>
      <w:szCs w:val="24"/>
    </w:rPr>
  </w:style>
  <w:style w:type="character" w:styleId="14">
    <w:name w:val="Hyperlink"/>
    <w:basedOn w:val="9"/>
    <w:qFormat/>
    <w:uiPriority w:val="0"/>
    <w:rPr>
      <w:color w:val="0000FF"/>
      <w:u w:val="single"/>
    </w:rPr>
  </w:style>
  <w:style w:type="character" w:customStyle="1" w:styleId="16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9">
    <w:name w:val="标题 2 Char"/>
    <w:basedOn w:val="9"/>
    <w:link w:val="2"/>
    <w:qFormat/>
    <w:uiPriority w:val="0"/>
    <w:rPr>
      <w:rFonts w:ascii="Times New Roman" w:hAnsi="Times New Roman"/>
      <w:b/>
      <w:bCs/>
      <w:i/>
      <w:iCs/>
      <w:kern w:val="2"/>
      <w:sz w:val="30"/>
      <w:szCs w:val="24"/>
      <w:u w:val="single"/>
    </w:rPr>
  </w:style>
  <w:style w:type="character" w:customStyle="1" w:styleId="20">
    <w:name w:val="正文文本缩进 3 Char"/>
    <w:basedOn w:val="9"/>
    <w:link w:val="7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21">
    <w:name w:val="正文文本 3 Char"/>
    <w:basedOn w:val="9"/>
    <w:link w:val="3"/>
    <w:qFormat/>
    <w:uiPriority w:val="0"/>
    <w:rPr>
      <w:rFonts w:ascii="Arial" w:hAnsi="Arial" w:eastAsia="楷体_GB2312" w:cs="Arial"/>
      <w:kern w:val="2"/>
      <w:sz w:val="24"/>
      <w:szCs w:val="24"/>
    </w:rPr>
  </w:style>
  <w:style w:type="character" w:customStyle="1" w:styleId="22">
    <w:name w:val="HTML 预设格式 Char"/>
    <w:basedOn w:val="9"/>
    <w:link w:val="8"/>
    <w:qFormat/>
    <w:uiPriority w:val="0"/>
    <w:rPr>
      <w:rFonts w:ascii="Arial Unicode MS" w:hAnsi="Arial Unicode MS" w:eastAsia="Courier New" w:cs="Courier New"/>
      <w:color w:val="333333"/>
    </w:rPr>
  </w:style>
  <w:style w:type="character" w:styleId="23">
    <w:name w:val="Placeholder Text"/>
    <w:basedOn w:val="9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9454;&#22836;&#24449;&#31243;\&#25512;&#33616;&#20449;&#27169;&#26495;&#12289;&#38754;&#35797;&#39064;&#24211;&#12289;&#38754;&#35797;&#35780;&#20272;&#34920;&#12289;CC&#34920;\&#26032;&#35937;&#38480;&#29454;&#22836;&#20154;&#25165;-&#25512;&#33616;&#20449;&#27169;&#26495;&#65288;&#26368;&#26032;&#65289;do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  <customShpInfo spid="_x0000_s1027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0CF1D1-52D0-4D8B-8094-B087D43EC6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新象限猎头人才-推荐信模板（最新）dot.dot</Template>
  <Company>Tel: 023-67101999  67101777                                                             第1页共2页E-mail: ht.newvision@gmail.com                                                                                              ADD：Room2301, South Building, Century Royal Mansion, Jiangbei District, Chongqing.</Company>
  <Pages>2</Pages>
  <Words>114</Words>
  <Characters>652</Characters>
  <Lines>5</Lines>
  <Paragraphs>1</Paragraphs>
  <TotalTime>1</TotalTime>
  <ScaleCrop>false</ScaleCrop>
  <LinksUpToDate>false</LinksUpToDate>
  <CharactersWithSpaces>765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2015-02-28T06:42:00Z</dcterms:created>
  <dc:creator>雨林木风</dc:creator>
  <cp:lastModifiedBy>雯雯</cp:lastModifiedBy>
  <cp:lastPrinted>2016-02-26T09:31:00Z</cp:lastPrinted>
  <dcterms:modified xsi:type="dcterms:W3CDTF">2019-03-04T02:25:04Z</dcterms:modified>
  <cp:revision>254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